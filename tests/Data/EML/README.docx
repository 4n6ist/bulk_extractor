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7D77" w:rsidRDefault="00F77D77" w:rsidP="00F77D77">
      <w:pPr>
        <w:jc w:val="right"/>
      </w:pPr>
      <w:r>
        <w:t>Galen Lansbury</w:t>
      </w:r>
    </w:p>
    <w:p w:rsidR="00F77D77" w:rsidRPr="009B5921" w:rsidRDefault="00F77D77" w:rsidP="00F77D77">
      <w:pPr>
        <w:jc w:val="right"/>
      </w:pPr>
      <w:r>
        <w:t>28 JUL 2014</w:t>
      </w:r>
    </w:p>
    <w:p w:rsidR="00F77D77" w:rsidRDefault="00F77D77" w:rsidP="00F77D77">
      <w:pPr>
        <w:jc w:val="center"/>
        <w:rPr>
          <w:b/>
          <w:sz w:val="36"/>
        </w:rPr>
      </w:pPr>
      <w:r>
        <w:rPr>
          <w:b/>
          <w:sz w:val="36"/>
        </w:rPr>
        <w:t>MIME .EML Files</w:t>
      </w:r>
    </w:p>
    <w:p w:rsidR="00F77D77" w:rsidRDefault="00F77D77" w:rsidP="00F77D77">
      <w:pPr>
        <w:ind w:firstLine="720"/>
      </w:pPr>
      <w:r>
        <w:t xml:space="preserve">There are </w:t>
      </w:r>
      <w:hyperlink r:id="rId6" w:anchor="Content-Transfer-Encoding" w:history="1">
        <w:r w:rsidRPr="00092F77">
          <w:rPr>
            <w:rStyle w:val="Hyperlink"/>
          </w:rPr>
          <w:t>5 main encoding schemes</w:t>
        </w:r>
      </w:hyperlink>
      <w:r>
        <w:t xml:space="preserve"> that people use in MIME. I have created 5 different, real EML files that utilize each of these different encoding schemes. </w:t>
      </w:r>
      <w:r w:rsidR="0091481D">
        <w:t xml:space="preserve">I created another file that implemented </w:t>
      </w:r>
      <w:hyperlink r:id="rId7" w:anchor="Encoded-Word" w:history="1">
        <w:r w:rsidR="0091481D" w:rsidRPr="0091481D">
          <w:rPr>
            <w:rStyle w:val="Hyperlink"/>
          </w:rPr>
          <w:t>Encoded-word</w:t>
        </w:r>
      </w:hyperlink>
      <w:r w:rsidR="0091481D">
        <w:t xml:space="preserve"> encoding. </w:t>
      </w:r>
      <w:r>
        <w:t xml:space="preserve">I </w:t>
      </w:r>
      <w:r w:rsidR="0091481D">
        <w:t xml:space="preserve">also </w:t>
      </w:r>
      <w:r>
        <w:t xml:space="preserve">created an EML file labeled “rfc822.eml” that tested the email, base64, GPS, and EXIF scanner. </w:t>
      </w:r>
      <w:r w:rsidR="009D41D1">
        <w:t xml:space="preserve">(Any one of the files below opens with Outlook). </w:t>
      </w:r>
      <w:r>
        <w:t xml:space="preserve">Below </w:t>
      </w:r>
      <w:proofErr w:type="gramStart"/>
      <w:r>
        <w:t>is</w:t>
      </w:r>
      <w:proofErr w:type="gramEnd"/>
      <w:r>
        <w:t xml:space="preserve"> a description of each </w:t>
      </w:r>
      <w:r w:rsidR="009D41D1">
        <w:t xml:space="preserve">I created and the main things contained within each </w:t>
      </w:r>
      <w:r>
        <w:t>of them.</w:t>
      </w:r>
    </w:p>
    <w:p w:rsidR="00256C06" w:rsidRDefault="00092F77" w:rsidP="00256C06">
      <w:pPr>
        <w:pStyle w:val="ListParagraph"/>
        <w:numPr>
          <w:ilvl w:val="0"/>
          <w:numId w:val="1"/>
        </w:numPr>
      </w:pPr>
      <w:r>
        <w:t>7bit.eml</w:t>
      </w:r>
    </w:p>
    <w:p w:rsidR="00F47BF3" w:rsidRDefault="00F47BF3" w:rsidP="00F47BF3">
      <w:pPr>
        <w:pStyle w:val="ListParagraph"/>
        <w:numPr>
          <w:ilvl w:val="1"/>
          <w:numId w:val="1"/>
        </w:numPr>
      </w:pPr>
      <w:r>
        <w:t xml:space="preserve">There is an </w:t>
      </w:r>
      <w:r w:rsidRPr="00F47BF3">
        <w:rPr>
          <w:i/>
        </w:rPr>
        <w:t>attachment</w:t>
      </w:r>
      <w:r>
        <w:t xml:space="preserve"> within this EML file. Specifically, I have attached a </w:t>
      </w:r>
      <w:r w:rsidRPr="00F47BF3">
        <w:rPr>
          <w:b/>
        </w:rPr>
        <w:t xml:space="preserve">7bit </w:t>
      </w:r>
      <w:r>
        <w:t xml:space="preserve">encoded TXT file. Within this TXT file </w:t>
      </w:r>
      <w:r w:rsidRPr="00F47BF3">
        <w:rPr>
          <w:i/>
        </w:rPr>
        <w:t>attachment</w:t>
      </w:r>
      <w:r>
        <w:rPr>
          <w:i/>
        </w:rPr>
        <w:t>,</w:t>
      </w:r>
      <w:r w:rsidR="006F3A79">
        <w:t xml:space="preserve"> there are two emails. </w:t>
      </w:r>
      <w:r>
        <w:t xml:space="preserve">The emails </w:t>
      </w:r>
      <w:r w:rsidR="006F3A79">
        <w:t xml:space="preserve">that were </w:t>
      </w:r>
      <w:r>
        <w:t xml:space="preserve">encoded </w:t>
      </w:r>
      <w:r w:rsidR="006F3A79">
        <w:t xml:space="preserve">in the </w:t>
      </w:r>
      <w:r w:rsidRPr="00F47BF3">
        <w:rPr>
          <w:b/>
        </w:rPr>
        <w:t>7bit</w:t>
      </w:r>
      <w:r>
        <w:t xml:space="preserve"> format</w:t>
      </w:r>
      <w:r w:rsidR="006F3A79">
        <w:t xml:space="preserve"> are the following</w:t>
      </w:r>
      <w:r>
        <w:t>:</w:t>
      </w:r>
    </w:p>
    <w:p w:rsidR="00064F88" w:rsidRDefault="00064F88" w:rsidP="00064F88">
      <w:pPr>
        <w:pStyle w:val="ListParagraph"/>
        <w:numPr>
          <w:ilvl w:val="2"/>
          <w:numId w:val="1"/>
        </w:numPr>
      </w:pPr>
      <w:r>
        <w:t>7bit@7bit.com</w:t>
      </w:r>
    </w:p>
    <w:p w:rsidR="00064F88" w:rsidRDefault="00064F88" w:rsidP="00064F88">
      <w:pPr>
        <w:pStyle w:val="ListParagraph"/>
        <w:numPr>
          <w:ilvl w:val="2"/>
          <w:numId w:val="1"/>
        </w:numPr>
      </w:pPr>
      <w:hyperlink r:id="rId8" w:history="1">
        <w:r w:rsidRPr="005D47DD">
          <w:rPr>
            <w:rStyle w:val="Hyperlink"/>
          </w:rPr>
          <w:t>null@null.com</w:t>
        </w:r>
      </w:hyperlink>
      <w:r>
        <w:t xml:space="preserve"> </w:t>
      </w:r>
    </w:p>
    <w:p w:rsidR="00B612BE" w:rsidRDefault="00B612BE" w:rsidP="00064F88">
      <w:pPr>
        <w:pStyle w:val="ListParagraph"/>
        <w:numPr>
          <w:ilvl w:val="0"/>
          <w:numId w:val="1"/>
        </w:numPr>
      </w:pPr>
      <w:r>
        <w:t>8bit.eml</w:t>
      </w:r>
    </w:p>
    <w:p w:rsidR="00064F88" w:rsidRDefault="00064F88" w:rsidP="006F3A79">
      <w:pPr>
        <w:pStyle w:val="ListParagraph"/>
        <w:numPr>
          <w:ilvl w:val="1"/>
          <w:numId w:val="1"/>
        </w:numPr>
      </w:pPr>
      <w:r>
        <w:t xml:space="preserve">There is an </w:t>
      </w:r>
      <w:r w:rsidRPr="00F47BF3">
        <w:rPr>
          <w:i/>
        </w:rPr>
        <w:t>attachment</w:t>
      </w:r>
      <w:r>
        <w:t xml:space="preserve"> within this EML file. Specifically, I have attached </w:t>
      </w:r>
      <w:proofErr w:type="gramStart"/>
      <w:r>
        <w:t>a</w:t>
      </w:r>
      <w:proofErr w:type="gramEnd"/>
      <w:r>
        <w:t xml:space="preserve"> </w:t>
      </w:r>
      <w:r w:rsidR="006F3A79">
        <w:rPr>
          <w:b/>
        </w:rPr>
        <w:t xml:space="preserve">8bit </w:t>
      </w:r>
      <w:r>
        <w:t xml:space="preserve">encoded TXT file. Within this TXT file </w:t>
      </w:r>
      <w:r w:rsidRPr="00F47BF3">
        <w:rPr>
          <w:i/>
        </w:rPr>
        <w:t>attachment</w:t>
      </w:r>
      <w:r>
        <w:rPr>
          <w:i/>
        </w:rPr>
        <w:t>,</w:t>
      </w:r>
      <w:r>
        <w:t xml:space="preserve"> there are two emails, (as well as some other </w:t>
      </w:r>
      <w:hyperlink r:id="rId9" w:history="1">
        <w:r w:rsidRPr="006B0D3D">
          <w:rPr>
            <w:rStyle w:val="Hyperlink"/>
          </w:rPr>
          <w:t>arbitrary text</w:t>
        </w:r>
      </w:hyperlink>
      <w:r>
        <w:t xml:space="preserve"> that </w:t>
      </w:r>
      <w:proofErr w:type="gramStart"/>
      <w:r>
        <w:t>BE</w:t>
      </w:r>
      <w:proofErr w:type="gramEnd"/>
      <w:r>
        <w:t xml:space="preserve"> shouldn’t pick up). </w:t>
      </w:r>
      <w:r w:rsidR="006F3A79">
        <w:t xml:space="preserve">The emails that were encoded in the </w:t>
      </w:r>
      <w:r w:rsidR="006F3A79">
        <w:rPr>
          <w:b/>
        </w:rPr>
        <w:t>8</w:t>
      </w:r>
      <w:r w:rsidR="006F3A79" w:rsidRPr="00F47BF3">
        <w:rPr>
          <w:b/>
        </w:rPr>
        <w:t>bit</w:t>
      </w:r>
      <w:r w:rsidR="006F3A79">
        <w:t xml:space="preserve"> format are the following</w:t>
      </w:r>
    </w:p>
    <w:p w:rsidR="006F3A79" w:rsidRDefault="006F3A79" w:rsidP="006F3A79">
      <w:pPr>
        <w:pStyle w:val="ListParagraph"/>
        <w:numPr>
          <w:ilvl w:val="2"/>
          <w:numId w:val="1"/>
        </w:numPr>
      </w:pPr>
      <w:r w:rsidRPr="009D41D1">
        <w:t xml:space="preserve">¡Hola@señor.com </w:t>
      </w:r>
    </w:p>
    <w:p w:rsidR="00064F88" w:rsidRDefault="006F3A79" w:rsidP="006B0D3D">
      <w:pPr>
        <w:pStyle w:val="ListParagraph"/>
        <w:numPr>
          <w:ilvl w:val="2"/>
          <w:numId w:val="1"/>
        </w:numPr>
      </w:pPr>
      <w:hyperlink r:id="rId10" w:history="1">
        <w:r w:rsidRPr="005D47DD">
          <w:rPr>
            <w:rStyle w:val="Hyperlink"/>
          </w:rPr>
          <w:t>Hola@senor.com</w:t>
        </w:r>
      </w:hyperlink>
    </w:p>
    <w:p w:rsidR="00092F77" w:rsidRDefault="00092F77" w:rsidP="00092F77">
      <w:pPr>
        <w:pStyle w:val="ListParagraph"/>
        <w:numPr>
          <w:ilvl w:val="0"/>
          <w:numId w:val="1"/>
        </w:numPr>
      </w:pPr>
      <w:r>
        <w:t>quoted-printabl.eml</w:t>
      </w:r>
    </w:p>
    <w:p w:rsidR="00BB5649" w:rsidRDefault="00F47BF3" w:rsidP="00F47BF3">
      <w:pPr>
        <w:pStyle w:val="ListParagraph"/>
        <w:numPr>
          <w:ilvl w:val="1"/>
          <w:numId w:val="1"/>
        </w:numPr>
      </w:pPr>
      <w:r>
        <w:t xml:space="preserve">There is </w:t>
      </w:r>
      <w:r w:rsidR="00693B9E">
        <w:t xml:space="preserve">an </w:t>
      </w:r>
      <w:r w:rsidR="00693B9E" w:rsidRPr="00F47BF3">
        <w:rPr>
          <w:i/>
        </w:rPr>
        <w:t>attachment</w:t>
      </w:r>
      <w:r>
        <w:t xml:space="preserve"> within this EML file. Specifically, I have attached a </w:t>
      </w:r>
      <w:r w:rsidR="00BB5649" w:rsidRPr="00F47BF3">
        <w:rPr>
          <w:b/>
        </w:rPr>
        <w:t>quoted-printable</w:t>
      </w:r>
      <w:r w:rsidR="00BB5649">
        <w:t xml:space="preserve"> encoded</w:t>
      </w:r>
      <w:r w:rsidR="00693B9E">
        <w:t xml:space="preserve"> </w:t>
      </w:r>
      <w:r>
        <w:t>TXT</w:t>
      </w:r>
      <w:r w:rsidR="00693B9E">
        <w:t xml:space="preserve"> file. Within this </w:t>
      </w:r>
      <w:r>
        <w:t>TXT</w:t>
      </w:r>
      <w:r w:rsidR="00693B9E">
        <w:t xml:space="preserve"> file </w:t>
      </w:r>
      <w:r w:rsidR="00693B9E" w:rsidRPr="00F47BF3">
        <w:rPr>
          <w:i/>
        </w:rPr>
        <w:t>attachment</w:t>
      </w:r>
      <w:r>
        <w:rPr>
          <w:i/>
        </w:rPr>
        <w:t>,</w:t>
      </w:r>
      <w:r>
        <w:t xml:space="preserve"> there</w:t>
      </w:r>
      <w:r w:rsidR="00693B9E">
        <w:t xml:space="preserve"> are two emails,</w:t>
      </w:r>
      <w:r w:rsidR="00BB5649">
        <w:t xml:space="preserve"> (as well as</w:t>
      </w:r>
      <w:r>
        <w:t xml:space="preserve"> some</w:t>
      </w:r>
      <w:r w:rsidR="00BB5649">
        <w:t xml:space="preserve"> other </w:t>
      </w:r>
      <w:hyperlink r:id="rId11" w:history="1">
        <w:r w:rsidR="00BB5649" w:rsidRPr="00AE5443">
          <w:rPr>
            <w:rStyle w:val="Hyperlink"/>
          </w:rPr>
          <w:t>arbitrary text</w:t>
        </w:r>
      </w:hyperlink>
      <w:r w:rsidR="00BB5649">
        <w:t xml:space="preserve"> that </w:t>
      </w:r>
      <w:proofErr w:type="gramStart"/>
      <w:r w:rsidR="00BB5649">
        <w:t>BE</w:t>
      </w:r>
      <w:proofErr w:type="gramEnd"/>
      <w:r w:rsidR="00BB5649">
        <w:t xml:space="preserve"> shouldn’t pick up)</w:t>
      </w:r>
      <w:r w:rsidR="00693B9E">
        <w:t xml:space="preserve">. </w:t>
      </w:r>
      <w:r w:rsidR="006F3A79">
        <w:t xml:space="preserve">The emails that were encoded in the </w:t>
      </w:r>
      <w:r w:rsidR="006F3A79" w:rsidRPr="00F47BF3">
        <w:rPr>
          <w:b/>
        </w:rPr>
        <w:t>quoted-printable</w:t>
      </w:r>
      <w:r w:rsidR="006F3A79">
        <w:t xml:space="preserve"> format are the following</w:t>
      </w:r>
    </w:p>
    <w:p w:rsidR="00BB5649" w:rsidRDefault="00BB5649" w:rsidP="00BB5649">
      <w:pPr>
        <w:pStyle w:val="ListParagraph"/>
        <w:numPr>
          <w:ilvl w:val="2"/>
          <w:numId w:val="1"/>
        </w:numPr>
      </w:pPr>
      <w:r w:rsidRPr="009D41D1">
        <w:t xml:space="preserve">¡Hola@señor.com </w:t>
      </w:r>
    </w:p>
    <w:p w:rsidR="00BB5649" w:rsidRDefault="00BB5649" w:rsidP="00BB5649">
      <w:pPr>
        <w:pStyle w:val="ListParagraph"/>
        <w:numPr>
          <w:ilvl w:val="2"/>
          <w:numId w:val="1"/>
        </w:numPr>
      </w:pPr>
      <w:hyperlink r:id="rId12" w:history="1">
        <w:r w:rsidRPr="005D47DD">
          <w:rPr>
            <w:rStyle w:val="Hyperlink"/>
          </w:rPr>
          <w:t>Hola@senor.com</w:t>
        </w:r>
      </w:hyperlink>
    </w:p>
    <w:p w:rsidR="00092F77" w:rsidRDefault="00092F77" w:rsidP="00092F77">
      <w:pPr>
        <w:pStyle w:val="ListParagraph"/>
        <w:numPr>
          <w:ilvl w:val="0"/>
          <w:numId w:val="1"/>
        </w:numPr>
      </w:pPr>
      <w:r w:rsidRPr="00092F77">
        <w:t>base64</w:t>
      </w:r>
      <w:r>
        <w:t>.eml</w:t>
      </w:r>
    </w:p>
    <w:p w:rsidR="009D41D1" w:rsidRDefault="009D41D1" w:rsidP="00B612BE">
      <w:pPr>
        <w:pStyle w:val="ListParagraph"/>
        <w:numPr>
          <w:ilvl w:val="1"/>
          <w:numId w:val="1"/>
        </w:numPr>
      </w:pPr>
      <w:r>
        <w:t xml:space="preserve">The </w:t>
      </w:r>
      <w:r w:rsidRPr="00B612BE">
        <w:rPr>
          <w:i/>
        </w:rPr>
        <w:t>subject</w:t>
      </w:r>
      <w:r>
        <w:t xml:space="preserve"> of a MIME email </w:t>
      </w:r>
      <w:hyperlink r:id="rId13" w:anchor="Encoded-Word" w:history="1">
        <w:r w:rsidRPr="00B612BE">
          <w:rPr>
            <w:rStyle w:val="Hyperlink"/>
          </w:rPr>
          <w:t>may be</w:t>
        </w:r>
      </w:hyperlink>
      <w:r>
        <w:t xml:space="preserve"> encoded in Base64. The </w:t>
      </w:r>
      <w:r w:rsidRPr="00B612BE">
        <w:rPr>
          <w:i/>
        </w:rPr>
        <w:t>subject</w:t>
      </w:r>
      <w:r>
        <w:t xml:space="preserve"> of th</w:t>
      </w:r>
      <w:r w:rsidR="00B612BE">
        <w:t xml:space="preserve">is </w:t>
      </w:r>
      <w:r>
        <w:t xml:space="preserve"> </w:t>
      </w:r>
      <w:r w:rsidR="00B612BE" w:rsidRPr="00092F77">
        <w:t>base64</w:t>
      </w:r>
      <w:r w:rsidR="00B612BE">
        <w:t xml:space="preserve">.eml file </w:t>
      </w:r>
      <w:r>
        <w:t>contains the following base64 encoded emails:</w:t>
      </w:r>
    </w:p>
    <w:p w:rsidR="009D41D1" w:rsidRDefault="009D41D1" w:rsidP="00B612BE">
      <w:pPr>
        <w:pStyle w:val="ListParagraph"/>
        <w:numPr>
          <w:ilvl w:val="2"/>
          <w:numId w:val="1"/>
        </w:numPr>
      </w:pPr>
      <w:r w:rsidRPr="009D41D1">
        <w:t xml:space="preserve">¡Hola@señor.com </w:t>
      </w:r>
    </w:p>
    <w:p w:rsidR="009D41D1" w:rsidRDefault="00B612BE" w:rsidP="009D41D1">
      <w:pPr>
        <w:pStyle w:val="ListParagraph"/>
        <w:numPr>
          <w:ilvl w:val="2"/>
          <w:numId w:val="1"/>
        </w:numPr>
      </w:pPr>
      <w:hyperlink r:id="rId14" w:history="1">
        <w:r w:rsidRPr="005D47DD">
          <w:rPr>
            <w:rStyle w:val="Hyperlink"/>
          </w:rPr>
          <w:t>Hola@senor.com</w:t>
        </w:r>
      </w:hyperlink>
    </w:p>
    <w:p w:rsidR="00B612BE" w:rsidRDefault="00B612BE" w:rsidP="00BB5649">
      <w:pPr>
        <w:pStyle w:val="ListParagraph"/>
        <w:numPr>
          <w:ilvl w:val="1"/>
          <w:numId w:val="1"/>
        </w:numPr>
      </w:pPr>
      <w:r>
        <w:t xml:space="preserve">I’ve included two </w:t>
      </w:r>
      <w:r w:rsidR="00BB5649">
        <w:t xml:space="preserve">different </w:t>
      </w:r>
      <w:r>
        <w:t xml:space="preserve">JPEGS in base64.eml containing GPS metadata. </w:t>
      </w:r>
    </w:p>
    <w:p w:rsidR="00B612BE" w:rsidRDefault="00BB5649" w:rsidP="00B612BE">
      <w:pPr>
        <w:pStyle w:val="ListParagraph"/>
        <w:numPr>
          <w:ilvl w:val="2"/>
          <w:numId w:val="1"/>
        </w:numPr>
      </w:pPr>
      <w:r>
        <w:t>One JPEG is attached</w:t>
      </w:r>
    </w:p>
    <w:p w:rsidR="00BB5649" w:rsidRDefault="00BB5649" w:rsidP="00B612BE">
      <w:pPr>
        <w:pStyle w:val="ListParagraph"/>
        <w:numPr>
          <w:ilvl w:val="2"/>
          <w:numId w:val="1"/>
        </w:numPr>
      </w:pPr>
      <w:r>
        <w:t>One in the body of the MIME file</w:t>
      </w:r>
    </w:p>
    <w:p w:rsidR="000A569F" w:rsidRDefault="000A569F" w:rsidP="000A569F">
      <w:pPr>
        <w:pStyle w:val="ListParagraph"/>
        <w:numPr>
          <w:ilvl w:val="0"/>
          <w:numId w:val="1"/>
        </w:numPr>
      </w:pPr>
      <w:r>
        <w:t>Q</w:t>
      </w:r>
      <w:r w:rsidRPr="000A569F">
        <w:t>encoding</w:t>
      </w:r>
      <w:r>
        <w:t>.eml</w:t>
      </w:r>
    </w:p>
    <w:p w:rsidR="000A569F" w:rsidRDefault="000A569F" w:rsidP="000A569F">
      <w:pPr>
        <w:pStyle w:val="ListParagraph"/>
        <w:numPr>
          <w:ilvl w:val="1"/>
          <w:numId w:val="1"/>
        </w:numPr>
      </w:pPr>
      <w:r w:rsidRPr="000A569F">
        <w:lastRenderedPageBreak/>
        <w:t>Since RFC 2822, conforming message header names and values should be ASCII characters; values that contain non-ASCII data should u</w:t>
      </w:r>
      <w:r>
        <w:t>se the MIME encoded-word syntax.</w:t>
      </w:r>
    </w:p>
    <w:p w:rsidR="000A569F" w:rsidRDefault="000A569F" w:rsidP="0095075D">
      <w:pPr>
        <w:pStyle w:val="ListParagraph"/>
        <w:numPr>
          <w:ilvl w:val="1"/>
          <w:numId w:val="1"/>
        </w:numPr>
      </w:pPr>
      <w:r>
        <w:t>This file contains an email address</w:t>
      </w:r>
      <w:r w:rsidR="0095075D">
        <w:t>, (</w:t>
      </w:r>
      <w:r w:rsidR="0095075D" w:rsidRPr="0095075D">
        <w:t>¡Hola@señor.com</w:t>
      </w:r>
      <w:r w:rsidR="0095075D">
        <w:t>)</w:t>
      </w:r>
      <w:r>
        <w:t xml:space="preserve"> that is encoded in Q-encoding</w:t>
      </w:r>
    </w:p>
    <w:p w:rsidR="00256C06" w:rsidRDefault="00256C06" w:rsidP="00092F77">
      <w:pPr>
        <w:pStyle w:val="ListParagraph"/>
        <w:numPr>
          <w:ilvl w:val="0"/>
          <w:numId w:val="1"/>
        </w:numPr>
      </w:pPr>
      <w:r>
        <w:t>RFC822.eml</w:t>
      </w:r>
    </w:p>
    <w:p w:rsidR="00256C06" w:rsidRDefault="00256C06" w:rsidP="00256C06">
      <w:pPr>
        <w:pStyle w:val="ListParagraph"/>
        <w:numPr>
          <w:ilvl w:val="1"/>
          <w:numId w:val="1"/>
        </w:numPr>
      </w:pPr>
      <w:r>
        <w:t>I encoded the body of the message in HTML. The following are included within the body</w:t>
      </w:r>
    </w:p>
    <w:p w:rsidR="00256C06" w:rsidRDefault="00256C06" w:rsidP="00256C06">
      <w:pPr>
        <w:pStyle w:val="ListParagraph"/>
        <w:numPr>
          <w:ilvl w:val="2"/>
          <w:numId w:val="1"/>
        </w:numPr>
      </w:pPr>
      <w:r>
        <w:t xml:space="preserve">I used the standard </w:t>
      </w:r>
      <w:r w:rsidRPr="00256C06">
        <w:t xml:space="preserve">Base64 transfer encoding </w:t>
      </w:r>
      <w:r>
        <w:t xml:space="preserve">convention </w:t>
      </w:r>
      <w:r w:rsidRPr="00256C06">
        <w:t>for MIME (RFC 2045)</w:t>
      </w:r>
      <w:r>
        <w:t xml:space="preserve"> to encode a JPEG. </w:t>
      </w:r>
      <w:hyperlink r:id="rId15" w:history="1">
        <w:r w:rsidRPr="00E64F3B">
          <w:rPr>
            <w:rStyle w:val="Hyperlink"/>
          </w:rPr>
          <w:t>This</w:t>
        </w:r>
      </w:hyperlink>
      <w:r>
        <w:t xml:space="preserve"> JPEG contained GPS </w:t>
      </w:r>
      <w:proofErr w:type="spellStart"/>
      <w:r>
        <w:t>exif</w:t>
      </w:r>
      <w:proofErr w:type="spellEnd"/>
      <w:r>
        <w:t xml:space="preserve"> data. </w:t>
      </w:r>
      <w:hyperlink r:id="rId16" w:anchor="Implementations_and_history" w:history="1">
        <w:r w:rsidRPr="00256C06">
          <w:rPr>
            <w:rStyle w:val="Hyperlink"/>
          </w:rPr>
          <w:t>More info</w:t>
        </w:r>
      </w:hyperlink>
      <w:r>
        <w:t xml:space="preserve"> </w:t>
      </w:r>
    </w:p>
    <w:p w:rsidR="00256C06" w:rsidRDefault="00256C06" w:rsidP="00E64F3B">
      <w:pPr>
        <w:pStyle w:val="ListParagraph"/>
        <w:numPr>
          <w:ilvl w:val="2"/>
          <w:numId w:val="1"/>
        </w:numPr>
      </w:pPr>
      <w:r>
        <w:t xml:space="preserve">Within this body, there are many different emails embedded in different ways. </w:t>
      </w:r>
    </w:p>
    <w:p w:rsidR="00256C06" w:rsidRDefault="00E64F3B" w:rsidP="00256C06">
      <w:pPr>
        <w:pStyle w:val="ListParagraph"/>
        <w:numPr>
          <w:ilvl w:val="1"/>
          <w:numId w:val="1"/>
        </w:numPr>
      </w:pPr>
      <w:r>
        <w:t>I included two attachments, both encoded in Base64. The following files were attached</w:t>
      </w:r>
    </w:p>
    <w:p w:rsidR="00E64F3B" w:rsidRDefault="00E64F3B" w:rsidP="00E64F3B">
      <w:pPr>
        <w:pStyle w:val="ListParagraph"/>
        <w:numPr>
          <w:ilvl w:val="2"/>
          <w:numId w:val="1"/>
        </w:numPr>
      </w:pPr>
      <w:r>
        <w:t xml:space="preserve">A </w:t>
      </w:r>
      <w:hyperlink r:id="rId17" w:history="1">
        <w:r w:rsidRPr="00E64F3B">
          <w:rPr>
            <w:rStyle w:val="Hyperlink"/>
          </w:rPr>
          <w:t>JPEG</w:t>
        </w:r>
      </w:hyperlink>
      <w:r>
        <w:t xml:space="preserve"> containing GPS metadata</w:t>
      </w:r>
    </w:p>
    <w:p w:rsidR="00092F77" w:rsidRDefault="00092F77" w:rsidP="00092F77">
      <w:pPr>
        <w:pStyle w:val="ListParagraph"/>
        <w:numPr>
          <w:ilvl w:val="2"/>
          <w:numId w:val="1"/>
        </w:numPr>
      </w:pPr>
      <w:r>
        <w:t>An ASCII txt file containing an email</w:t>
      </w:r>
    </w:p>
    <w:p w:rsidR="006B0D3D" w:rsidRDefault="006B0D3D" w:rsidP="006B0D3D">
      <w:pPr>
        <w:pStyle w:val="ListParagraph"/>
        <w:numPr>
          <w:ilvl w:val="0"/>
          <w:numId w:val="1"/>
        </w:numPr>
      </w:pPr>
      <w:r>
        <w:t>Binary.eml</w:t>
      </w:r>
    </w:p>
    <w:p w:rsidR="006B0D3D" w:rsidRPr="00F77D77" w:rsidRDefault="006B0D3D" w:rsidP="006B0D3D">
      <w:pPr>
        <w:pStyle w:val="ListParagraph"/>
        <w:numPr>
          <w:ilvl w:val="1"/>
          <w:numId w:val="1"/>
        </w:numPr>
      </w:pPr>
      <w:r>
        <w:t>Unable to crea</w:t>
      </w:r>
      <w:r w:rsidR="00FA0E68">
        <w:t>te a legitimate binary file with text. Nothing included.</w:t>
      </w:r>
      <w:bookmarkStart w:id="0" w:name="_GoBack"/>
      <w:bookmarkEnd w:id="0"/>
    </w:p>
    <w:sectPr w:rsidR="006B0D3D" w:rsidRPr="00F77D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0044C"/>
    <w:multiLevelType w:val="hybridMultilevel"/>
    <w:tmpl w:val="799AA97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912259CA">
      <w:start w:val="1"/>
      <w:numFmt w:val="lowerLetter"/>
      <w:lvlText w:val="%2."/>
      <w:lvlJc w:val="left"/>
      <w:pPr>
        <w:ind w:left="2160" w:hanging="360"/>
      </w:pPr>
      <w:rPr>
        <w:rFonts w:asciiTheme="minorHAnsi" w:eastAsiaTheme="minorHAnsi" w:hAnsiTheme="minorHAnsi" w:cstheme="minorBidi"/>
      </w:r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7D77"/>
    <w:rsid w:val="00064F88"/>
    <w:rsid w:val="00092F77"/>
    <w:rsid w:val="000A569F"/>
    <w:rsid w:val="000A6612"/>
    <w:rsid w:val="00256C06"/>
    <w:rsid w:val="00693B9E"/>
    <w:rsid w:val="006B0D3D"/>
    <w:rsid w:val="006F3A79"/>
    <w:rsid w:val="0091481D"/>
    <w:rsid w:val="0095075D"/>
    <w:rsid w:val="009D41D1"/>
    <w:rsid w:val="00AE5443"/>
    <w:rsid w:val="00B612BE"/>
    <w:rsid w:val="00BB5649"/>
    <w:rsid w:val="00C551F5"/>
    <w:rsid w:val="00D9757B"/>
    <w:rsid w:val="00E64F3B"/>
    <w:rsid w:val="00F47BF3"/>
    <w:rsid w:val="00F77D77"/>
    <w:rsid w:val="00FA0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7D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7D7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56C0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7D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7D7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56C0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513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ull@null.com" TargetMode="External"/><Relationship Id="rId13" Type="http://schemas.openxmlformats.org/officeDocument/2006/relationships/hyperlink" Target="http://en.wikipedia.org/wiki/MIME" TargetMode="Externa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en.wikipedia.org/wiki/MIME" TargetMode="External"/><Relationship Id="rId12" Type="http://schemas.openxmlformats.org/officeDocument/2006/relationships/hyperlink" Target="mailto:Hola@senor.com" TargetMode="External"/><Relationship Id="rId17" Type="http://schemas.openxmlformats.org/officeDocument/2006/relationships/hyperlink" Target="http://opanda.com/en/images/s_gps.jpg" TargetMode="External"/><Relationship Id="rId2" Type="http://schemas.openxmlformats.org/officeDocument/2006/relationships/styles" Target="styles.xml"/><Relationship Id="rId16" Type="http://schemas.openxmlformats.org/officeDocument/2006/relationships/hyperlink" Target="http://en.wikipedia.org/wiki/Base64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en.wikipedia.org/wiki/MIME" TargetMode="External"/><Relationship Id="rId11" Type="http://schemas.openxmlformats.org/officeDocument/2006/relationships/hyperlink" Target="http://www.blindtextgenerator.com/e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opanda.com/en/images/s_gps.jpg" TargetMode="External"/><Relationship Id="rId10" Type="http://schemas.openxmlformats.org/officeDocument/2006/relationships/hyperlink" Target="mailto:Hola@senor.com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www.blindtextgenerator.com/ru" TargetMode="External"/><Relationship Id="rId14" Type="http://schemas.openxmlformats.org/officeDocument/2006/relationships/hyperlink" Target="mailto:Hola@senor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D047938D</Template>
  <TotalTime>498</TotalTime>
  <Pages>2</Pages>
  <Words>485</Words>
  <Characters>2770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Lansbury, Galen (CIV)</dc:creator>
  <cp:lastModifiedBy>Lansbury, Galen (CIV)</cp:lastModifiedBy>
  <cp:revision>4</cp:revision>
  <dcterms:created xsi:type="dcterms:W3CDTF">2014-07-29T21:24:00Z</dcterms:created>
  <dcterms:modified xsi:type="dcterms:W3CDTF">2014-08-01T01:10:00Z</dcterms:modified>
</cp:coreProperties>
</file>